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4438"/>
        <w:gridCol w:w="4022"/>
      </w:tblGrid>
      <w:tr w:rsidR="001B7895" w14:paraId="598B0DC6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8FA1" w14:textId="77777777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School Address:</w:t>
            </w:r>
          </w:p>
          <w:p w14:paraId="34EDD7C0" w14:textId="77777777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 Institute Road</w:t>
            </w:r>
          </w:p>
          <w:p w14:paraId="237AA66F" w14:textId="1BB3BADB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Box </w:t>
            </w:r>
            <w:r w:rsidR="002708D7">
              <w:rPr>
                <w:rFonts w:ascii="Bookman Old Style" w:hAnsi="Bookman Old Style"/>
              </w:rPr>
              <w:t>5456</w:t>
            </w:r>
          </w:p>
          <w:p w14:paraId="334FC751" w14:textId="77777777" w:rsidR="001B7895" w:rsidRDefault="008D4002">
            <w:pPr>
              <w:spacing w:after="0" w:line="240" w:lineRule="auto"/>
            </w:pPr>
            <w:r>
              <w:rPr>
                <w:rFonts w:ascii="Bookman Old Style" w:hAnsi="Bookman Old Style"/>
              </w:rPr>
              <w:t>Worcester, MA 01609</w:t>
            </w:r>
          </w:p>
        </w:tc>
        <w:tc>
          <w:tcPr>
            <w:tcW w:w="4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E43D9" w14:textId="3B21E553" w:rsidR="001B7895" w:rsidRDefault="002708D7">
            <w:pPr>
              <w:spacing w:after="0" w:line="240" w:lineRule="auto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Ezekiel</w:t>
            </w:r>
            <w:r w:rsidR="008D4002">
              <w:rPr>
                <w:rFonts w:ascii="Bookman Old Style" w:hAnsi="Bookman Old Style"/>
                <w:sz w:val="44"/>
                <w:szCs w:val="44"/>
              </w:rPr>
              <w:t xml:space="preserve"> </w:t>
            </w:r>
            <w:r>
              <w:rPr>
                <w:rFonts w:ascii="Bookman Old Style" w:hAnsi="Bookman Old Style"/>
                <w:sz w:val="44"/>
                <w:szCs w:val="44"/>
              </w:rPr>
              <w:t>Andreassen</w:t>
            </w:r>
          </w:p>
          <w:p w14:paraId="509D9201" w14:textId="7D97CA21" w:rsidR="001B7895" w:rsidRDefault="002708D7">
            <w:pPr>
              <w:spacing w:after="0" w:line="240" w:lineRule="auto"/>
              <w:jc w:val="center"/>
            </w:pPr>
            <w:r>
              <w:rPr>
                <w:rStyle w:val="Hyperlink"/>
                <w:rFonts w:ascii="Bookman Old Style" w:hAnsi="Bookman Old Style"/>
                <w:color w:val="auto"/>
                <w:u w:val="none"/>
              </w:rPr>
              <w:t>eandreassen</w:t>
            </w:r>
            <w:r w:rsidR="008D4002">
              <w:rPr>
                <w:rStyle w:val="Hyperlink"/>
                <w:rFonts w:ascii="Bookman Old Style" w:hAnsi="Bookman Old Style"/>
                <w:color w:val="auto"/>
                <w:u w:val="none"/>
              </w:rPr>
              <w:t>@wpi.edu</w:t>
            </w:r>
          </w:p>
          <w:p w14:paraId="47F716B7" w14:textId="7270B305" w:rsidR="001B7895" w:rsidRDefault="008D4002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2708D7">
              <w:rPr>
                <w:rFonts w:ascii="Bookman Old Style" w:hAnsi="Bookman Old Style"/>
              </w:rPr>
              <w:t>786</w:t>
            </w:r>
            <w:r>
              <w:rPr>
                <w:rFonts w:ascii="Bookman Old Style" w:hAnsi="Bookman Old Style"/>
              </w:rPr>
              <w:t xml:space="preserve">) </w:t>
            </w:r>
            <w:r w:rsidR="002708D7">
              <w:rPr>
                <w:rFonts w:ascii="Bookman Old Style" w:hAnsi="Bookman Old Style"/>
              </w:rPr>
              <w:t>417</w:t>
            </w:r>
            <w:r>
              <w:rPr>
                <w:rFonts w:ascii="Bookman Old Style" w:hAnsi="Bookman Old Style"/>
              </w:rPr>
              <w:t>-</w:t>
            </w:r>
            <w:r w:rsidR="002708D7">
              <w:rPr>
                <w:rFonts w:ascii="Bookman Old Style" w:hAnsi="Bookman Old Style"/>
              </w:rPr>
              <w:t>2856</w:t>
            </w:r>
          </w:p>
        </w:tc>
        <w:tc>
          <w:tcPr>
            <w:tcW w:w="40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48F6" w14:textId="77777777" w:rsidR="001B7895" w:rsidRDefault="008D4002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Home Address:</w:t>
            </w:r>
          </w:p>
          <w:p w14:paraId="4A0F0771" w14:textId="5991B017" w:rsidR="001B7895" w:rsidRDefault="002708D7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1115 Anastasia Ave</w:t>
            </w:r>
          </w:p>
          <w:p w14:paraId="3D9D607A" w14:textId="0BBED5B6" w:rsidR="001B7895" w:rsidRDefault="002708D7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Coral Gables</w:t>
            </w:r>
            <w:r w:rsidR="008D4002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FL</w:t>
            </w:r>
            <w:r w:rsidR="008D4002">
              <w:rPr>
                <w:rFonts w:ascii="Bookman Old Style" w:hAnsi="Bookman Old Style"/>
              </w:rPr>
              <w:t xml:space="preserve"> </w:t>
            </w:r>
            <w:r w:rsidR="0071121D">
              <w:rPr>
                <w:rFonts w:ascii="Bookman Old Style" w:hAnsi="Bookman Old Style"/>
              </w:rPr>
              <w:t>33134</w:t>
            </w:r>
          </w:p>
        </w:tc>
      </w:tr>
    </w:tbl>
    <w:p w14:paraId="469C3C85" w14:textId="77777777" w:rsidR="001B7895" w:rsidRDefault="001B7895">
      <w:pPr>
        <w:spacing w:after="0" w:line="276" w:lineRule="auto"/>
        <w:rPr>
          <w:rFonts w:ascii="Bookman Old Style" w:hAnsi="Bookman Old Style"/>
          <w:b/>
          <w:sz w:val="10"/>
          <w:szCs w:val="8"/>
        </w:rPr>
      </w:pPr>
    </w:p>
    <w:p w14:paraId="72CAA11E" w14:textId="77777777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OBJECTIVE</w:t>
      </w:r>
    </w:p>
    <w:p w14:paraId="6293DDD4" w14:textId="5930D3E1" w:rsidR="001B7895" w:rsidRDefault="008D4002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Internship Focusing on </w:t>
      </w:r>
      <w:r w:rsidR="00250A05">
        <w:rPr>
          <w:rFonts w:ascii="Bookman Old Style" w:hAnsi="Bookman Old Style"/>
        </w:rPr>
        <w:t xml:space="preserve">R&amp;D with </w:t>
      </w:r>
      <w:r w:rsidR="002708D7">
        <w:rPr>
          <w:rFonts w:ascii="Bookman Old Style" w:hAnsi="Bookman Old Style"/>
        </w:rPr>
        <w:t>Robotics</w:t>
      </w:r>
      <w:r>
        <w:rPr>
          <w:rFonts w:ascii="Bookman Old Style" w:hAnsi="Bookman Old Style"/>
        </w:rPr>
        <w:t xml:space="preserve"> Engineering</w:t>
      </w:r>
    </w:p>
    <w:p w14:paraId="5DB1F770" w14:textId="77777777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EDUCATION</w:t>
      </w:r>
    </w:p>
    <w:p w14:paraId="0F6E7355" w14:textId="77777777" w:rsidR="001B7895" w:rsidRDefault="008D4002">
      <w:pPr>
        <w:spacing w:after="0" w:line="276" w:lineRule="auto"/>
      </w:pPr>
      <w:r>
        <w:rPr>
          <w:rFonts w:ascii="Bookman Old Style" w:hAnsi="Bookman Old Style"/>
          <w:b/>
        </w:rPr>
        <w:t xml:space="preserve">Worcester Polytechnic Institute, Worcester MA, May 2022 </w:t>
      </w:r>
      <w:r>
        <w:rPr>
          <w:rFonts w:ascii="Bookman Old Style" w:hAnsi="Bookman Old Style"/>
          <w:b/>
          <w:i/>
          <w:iCs/>
        </w:rPr>
        <w:t>GPA 3.5</w:t>
      </w:r>
    </w:p>
    <w:p w14:paraId="786A9B9E" w14:textId="2CE0F8EE" w:rsidR="007279CE" w:rsidRDefault="008D4002">
      <w:p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Bachelor of Science in Electrical and Computer Engineering</w:t>
      </w:r>
    </w:p>
    <w:p w14:paraId="4291343D" w14:textId="578DD257" w:rsidR="008B00E6" w:rsidRPr="008B00E6" w:rsidRDefault="002708D7">
      <w:pPr>
        <w:spacing w:after="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Ransom Everglades School</w:t>
      </w:r>
      <w:r w:rsidR="008D4002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Coconut Grove FL</w:t>
      </w:r>
      <w:r w:rsidR="008D4002">
        <w:rPr>
          <w:rFonts w:ascii="Bookman Old Style" w:hAnsi="Bookman Old Style"/>
          <w:b/>
        </w:rPr>
        <w:t>, June 2018</w:t>
      </w:r>
    </w:p>
    <w:p w14:paraId="066AB23F" w14:textId="7773FF90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SKILLS</w:t>
      </w:r>
    </w:p>
    <w:p w14:paraId="4644CB4A" w14:textId="7E1972FB" w:rsidR="001B7895" w:rsidRDefault="008D4002">
      <w:pPr>
        <w:spacing w:after="0" w:line="240" w:lineRule="auto"/>
      </w:pPr>
      <w:r>
        <w:rPr>
          <w:rFonts w:ascii="Bookman Old Style" w:hAnsi="Bookman Old Style"/>
          <w:b/>
        </w:rPr>
        <w:t>Engineering</w:t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 w:cs="Calibri"/>
          <w:sz w:val="20"/>
          <w:szCs w:val="20"/>
        </w:rPr>
        <w:t xml:space="preserve">Project Management, </w:t>
      </w:r>
      <w:r w:rsidR="002708D7">
        <w:rPr>
          <w:rFonts w:ascii="Bookman Old Style" w:hAnsi="Bookman Old Style" w:cs="Calibri"/>
          <w:sz w:val="20"/>
          <w:szCs w:val="20"/>
        </w:rPr>
        <w:t>Mechanical</w:t>
      </w:r>
      <w:r>
        <w:rPr>
          <w:rFonts w:ascii="Bookman Old Style" w:hAnsi="Bookman Old Style" w:cs="Calibri"/>
          <w:sz w:val="20"/>
          <w:szCs w:val="20"/>
        </w:rPr>
        <w:t xml:space="preserve"> Design, </w:t>
      </w:r>
      <w:r w:rsidR="00C74D1A">
        <w:rPr>
          <w:rFonts w:ascii="Bookman Old Style" w:hAnsi="Bookman Old Style" w:cs="Calibri"/>
          <w:sz w:val="20"/>
          <w:szCs w:val="20"/>
        </w:rPr>
        <w:t xml:space="preserve">Computer Science, </w:t>
      </w:r>
    </w:p>
    <w:p w14:paraId="5837BCC2" w14:textId="7AE0D089" w:rsidR="001B7895" w:rsidRDefault="008D4002">
      <w:pPr>
        <w:spacing w:after="0" w:line="240" w:lineRule="auto"/>
      </w:pPr>
      <w:r>
        <w:rPr>
          <w:rFonts w:ascii="Bookman Old Style" w:hAnsi="Bookman Old Style"/>
          <w:b/>
        </w:rPr>
        <w:t>Programming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Languages</w:t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sz w:val="20"/>
          <w:szCs w:val="20"/>
        </w:rPr>
        <w:t xml:space="preserve">C, C++, Python, </w:t>
      </w:r>
      <w:r w:rsidR="004C6985">
        <w:rPr>
          <w:rFonts w:ascii="Bookman Old Style" w:hAnsi="Bookman Old Style"/>
          <w:sz w:val="20"/>
          <w:szCs w:val="20"/>
        </w:rPr>
        <w:t xml:space="preserve">ROS, </w:t>
      </w:r>
      <w:r>
        <w:rPr>
          <w:rFonts w:ascii="Bookman Old Style" w:hAnsi="Bookman Old Style"/>
          <w:sz w:val="20"/>
          <w:szCs w:val="20"/>
        </w:rPr>
        <w:t xml:space="preserve">MATLAB, </w:t>
      </w:r>
      <w:r w:rsidR="004C6985">
        <w:rPr>
          <w:rFonts w:ascii="Bookman Old Style" w:hAnsi="Bookman Old Style"/>
          <w:sz w:val="20"/>
          <w:szCs w:val="20"/>
        </w:rPr>
        <w:t>Java,</w:t>
      </w:r>
      <w:r w:rsidR="004C6985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adaptable to new languages</w:t>
      </w:r>
    </w:p>
    <w:p w14:paraId="6D514760" w14:textId="2BE2927C" w:rsidR="001B7895" w:rsidRDefault="008D4002">
      <w:pPr>
        <w:spacing w:after="0" w:line="240" w:lineRule="auto"/>
      </w:pPr>
      <w:r>
        <w:rPr>
          <w:rFonts w:ascii="Bookman Old Style" w:hAnsi="Bookman Old Style"/>
          <w:b/>
        </w:rPr>
        <w:t>Equipment</w:t>
      </w:r>
      <w:r w:rsidR="00335F6A">
        <w:rPr>
          <w:rFonts w:ascii="Bookman Old Style" w:hAnsi="Bookman Old Style"/>
          <w:b/>
        </w:rPr>
        <w:t xml:space="preserve">: </w:t>
      </w:r>
      <w:r w:rsidR="00335F6A">
        <w:rPr>
          <w:rFonts w:ascii="Bookman Old Style" w:hAnsi="Bookman Old Style"/>
          <w:sz w:val="20"/>
          <w:szCs w:val="20"/>
        </w:rPr>
        <w:t xml:space="preserve">CNC Mill, Manual Lathe, 3Dprinting, </w:t>
      </w:r>
      <w:r w:rsidR="00335F6A">
        <w:rPr>
          <w:rFonts w:ascii="Bookman Old Style" w:hAnsi="Bookman Old Style"/>
          <w:sz w:val="20"/>
          <w:szCs w:val="20"/>
        </w:rPr>
        <w:t>Arduino, Teensy, ESP32, Raspberry Pi</w:t>
      </w:r>
      <w:r w:rsidR="00C74D1A">
        <w:rPr>
          <w:rFonts w:ascii="Bookman Old Style" w:hAnsi="Bookman Old Style"/>
          <w:sz w:val="20"/>
          <w:szCs w:val="20"/>
        </w:rPr>
        <w:t>, BLDC Motors and Motors</w:t>
      </w:r>
    </w:p>
    <w:p w14:paraId="622C131A" w14:textId="1D852E55" w:rsidR="001B7895" w:rsidRDefault="008D4002">
      <w:pPr>
        <w:spacing w:after="0" w:line="240" w:lineRule="auto"/>
      </w:pPr>
      <w:r>
        <w:rPr>
          <w:rFonts w:ascii="Bookman Old Style" w:hAnsi="Bookman Old Style"/>
          <w:b/>
        </w:rPr>
        <w:t>Relevant Coursework</w:t>
      </w:r>
      <w:r>
        <w:rPr>
          <w:rFonts w:ascii="Bookman Old Style" w:hAnsi="Bookman Old Style"/>
        </w:rPr>
        <w:t xml:space="preserve">: </w:t>
      </w:r>
      <w:r w:rsidR="00242110">
        <w:rPr>
          <w:rFonts w:ascii="Bookman Old Style" w:hAnsi="Bookman Old Style"/>
        </w:rPr>
        <w:t xml:space="preserve">Electromechanical Actuation, </w:t>
      </w:r>
      <w:r w:rsidR="004C6985">
        <w:rPr>
          <w:rFonts w:ascii="Bookman Old Style" w:hAnsi="Bookman Old Style"/>
        </w:rPr>
        <w:t xml:space="preserve">Intro to Analog and Digital Filters, </w:t>
      </w:r>
      <w:r w:rsidR="00335F6A">
        <w:rPr>
          <w:rFonts w:ascii="Bookman Old Style" w:hAnsi="Bookman Old Style"/>
          <w:sz w:val="20"/>
          <w:szCs w:val="20"/>
        </w:rPr>
        <w:t xml:space="preserve">Embedded Systems, </w:t>
      </w:r>
      <w:r w:rsidR="004C6985">
        <w:rPr>
          <w:rFonts w:ascii="Bookman Old Style" w:hAnsi="Bookman Old Style"/>
          <w:sz w:val="20"/>
          <w:szCs w:val="20"/>
        </w:rPr>
        <w:t>Robotic Manipulation and Vision Processing, Navigation &amp; Mapping,</w:t>
      </w:r>
      <w:r w:rsidR="00C74D1A">
        <w:rPr>
          <w:rFonts w:ascii="Bookman Old Style" w:hAnsi="Bookman Old Style"/>
          <w:sz w:val="20"/>
          <w:szCs w:val="20"/>
        </w:rPr>
        <w:t xml:space="preserve"> Stress Analysis,</w:t>
      </w:r>
      <w:r w:rsidR="004C6985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Various Computer Science Classes</w:t>
      </w:r>
    </w:p>
    <w:p w14:paraId="4FE5B592" w14:textId="77777777" w:rsidR="001B7895" w:rsidRDefault="001B7895">
      <w:pPr>
        <w:spacing w:after="0" w:line="240" w:lineRule="auto"/>
        <w:rPr>
          <w:rFonts w:ascii="Bookman Old Style" w:hAnsi="Bookman Old Style"/>
          <w:sz w:val="10"/>
          <w:szCs w:val="10"/>
        </w:rPr>
      </w:pPr>
    </w:p>
    <w:p w14:paraId="3A7375CF" w14:textId="6D6256F3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PROJECTS</w:t>
      </w:r>
    </w:p>
    <w:p w14:paraId="7A7B62E2" w14:textId="644BEF97" w:rsidR="001B7895" w:rsidRDefault="004C6985">
      <w:pPr>
        <w:spacing w:after="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Ribbot, Heavyweight Combat Robot</w:t>
      </w:r>
      <w:r w:rsidR="008D4002">
        <w:rPr>
          <w:rFonts w:ascii="Bookman Old Style" w:hAnsi="Bookman Old Style"/>
          <w:b/>
        </w:rPr>
        <w:t xml:space="preserve">, WPI, </w:t>
      </w:r>
      <w:r>
        <w:rPr>
          <w:rFonts w:ascii="Bookman Old Style" w:hAnsi="Bookman Old Style"/>
          <w:b/>
        </w:rPr>
        <w:t>January</w:t>
      </w:r>
      <w:r w:rsidR="008D4002">
        <w:rPr>
          <w:rFonts w:ascii="Bookman Old Style" w:hAnsi="Bookman Old Style"/>
          <w:b/>
        </w:rPr>
        <w:t xml:space="preserve"> 20</w:t>
      </w:r>
      <w:r>
        <w:rPr>
          <w:rFonts w:ascii="Bookman Old Style" w:hAnsi="Bookman Old Style"/>
          <w:b/>
        </w:rPr>
        <w:t>19</w:t>
      </w:r>
      <w:r w:rsidR="008D4002">
        <w:rPr>
          <w:rFonts w:ascii="Bookman Old Style" w:hAnsi="Bookman Old Style"/>
          <w:b/>
        </w:rPr>
        <w:t xml:space="preserve"> – </w:t>
      </w:r>
      <w:r w:rsidR="00FA1BB4">
        <w:rPr>
          <w:rFonts w:ascii="Bookman Old Style" w:hAnsi="Bookman Old Style"/>
          <w:b/>
        </w:rPr>
        <w:t>Present</w:t>
      </w:r>
    </w:p>
    <w:p w14:paraId="6A8D6C63" w14:textId="7B2F2B74" w:rsidR="001B7895" w:rsidRPr="00C74D1A" w:rsidRDefault="008D4002" w:rsidP="00C74D1A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 w:rsidRPr="00C74D1A">
        <w:rPr>
          <w:rFonts w:ascii="Bookman Old Style" w:hAnsi="Bookman Old Style"/>
          <w:bCs/>
          <w:sz w:val="20"/>
          <w:szCs w:val="20"/>
        </w:rPr>
        <w:t xml:space="preserve">Competed </w:t>
      </w:r>
      <w:r w:rsidR="004C6985" w:rsidRPr="00C74D1A">
        <w:rPr>
          <w:rFonts w:ascii="Bookman Old Style" w:hAnsi="Bookman Old Style"/>
          <w:bCs/>
          <w:sz w:val="20"/>
          <w:szCs w:val="20"/>
        </w:rPr>
        <w:t xml:space="preserve">with </w:t>
      </w:r>
      <w:r w:rsidRPr="00C74D1A">
        <w:rPr>
          <w:rFonts w:ascii="Bookman Old Style" w:hAnsi="Bookman Old Style"/>
          <w:bCs/>
          <w:sz w:val="20"/>
          <w:szCs w:val="20"/>
        </w:rPr>
        <w:t xml:space="preserve">a </w:t>
      </w:r>
      <w:r w:rsidR="004C6985" w:rsidRPr="00C74D1A">
        <w:rPr>
          <w:rFonts w:ascii="Bookman Old Style" w:hAnsi="Bookman Old Style"/>
          <w:bCs/>
          <w:sz w:val="20"/>
          <w:szCs w:val="20"/>
        </w:rPr>
        <w:t>7-member</w:t>
      </w:r>
      <w:r w:rsidRPr="00C74D1A">
        <w:rPr>
          <w:rFonts w:ascii="Bookman Old Style" w:hAnsi="Bookman Old Style"/>
          <w:bCs/>
          <w:sz w:val="20"/>
          <w:szCs w:val="20"/>
        </w:rPr>
        <w:t xml:space="preserve"> team </w:t>
      </w:r>
      <w:r w:rsidR="00C74D1A" w:rsidRPr="00C74D1A">
        <w:rPr>
          <w:rFonts w:ascii="Bookman Old Style" w:hAnsi="Bookman Old Style"/>
          <w:bCs/>
          <w:sz w:val="20"/>
          <w:szCs w:val="20"/>
        </w:rPr>
        <w:t xml:space="preserve">on the Discovery Channel show </w:t>
      </w:r>
      <w:proofErr w:type="spellStart"/>
      <w:r w:rsidR="00C74D1A" w:rsidRPr="00C74D1A">
        <w:rPr>
          <w:rFonts w:ascii="Bookman Old Style" w:hAnsi="Bookman Old Style"/>
          <w:bCs/>
          <w:sz w:val="20"/>
          <w:szCs w:val="20"/>
        </w:rPr>
        <w:t>Battlebots</w:t>
      </w:r>
      <w:proofErr w:type="spellEnd"/>
    </w:p>
    <w:p w14:paraId="3B2FD380" w14:textId="39939F80" w:rsidR="001B7895" w:rsidRDefault="00C74D1A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Designed mechanical assemblies for high dynamic loading conditions</w:t>
      </w:r>
    </w:p>
    <w:p w14:paraId="57820F09" w14:textId="68FAA6A7" w:rsidR="00C74D1A" w:rsidRDefault="00C74D1A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Designed for extreme reliability and high levels of redundancy</w:t>
      </w:r>
    </w:p>
    <w:p w14:paraId="6C1524B4" w14:textId="77777777" w:rsidR="001B7895" w:rsidRDefault="008D4002">
      <w:pPr>
        <w:spacing w:after="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Quadruped MQP Project, WPI, September 2020 – June 2021</w:t>
      </w:r>
    </w:p>
    <w:p w14:paraId="022E0F18" w14:textId="65E26982" w:rsidR="001B7895" w:rsidRDefault="008D4002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Responsible for the design and implementation </w:t>
      </w:r>
      <w:r w:rsidR="00AC4C01">
        <w:rPr>
          <w:rFonts w:ascii="Bookman Old Style" w:hAnsi="Bookman Old Style"/>
          <w:bCs/>
          <w:sz w:val="20"/>
          <w:szCs w:val="20"/>
        </w:rPr>
        <w:t>of complex mechanical systems</w:t>
      </w:r>
    </w:p>
    <w:p w14:paraId="60370484" w14:textId="37400972" w:rsidR="001B7895" w:rsidRDefault="00AC4C01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Researched high level control algorithms </w:t>
      </w:r>
      <w:r w:rsidR="00250A05">
        <w:rPr>
          <w:rFonts w:ascii="Bookman Old Style" w:hAnsi="Bookman Old Style"/>
          <w:bCs/>
          <w:sz w:val="20"/>
          <w:szCs w:val="20"/>
        </w:rPr>
        <w:t>for static</w:t>
      </w:r>
      <w:r>
        <w:rPr>
          <w:rFonts w:ascii="Bookman Old Style" w:hAnsi="Bookman Old Style"/>
          <w:bCs/>
          <w:sz w:val="20"/>
          <w:szCs w:val="20"/>
        </w:rPr>
        <w:t xml:space="preserve"> and dynamic walking gates</w:t>
      </w:r>
    </w:p>
    <w:p w14:paraId="39B52BAC" w14:textId="61BF8C19" w:rsidR="001B7895" w:rsidRDefault="00AC4C01">
      <w:pPr>
        <w:spacing w:after="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Bouldering Cave</w:t>
      </w:r>
      <w:r w:rsidR="008D4002">
        <w:rPr>
          <w:rFonts w:ascii="Bookman Old Style" w:hAnsi="Bookman Old Style"/>
          <w:b/>
        </w:rPr>
        <w:t xml:space="preserve">, WPI, </w:t>
      </w:r>
      <w:r>
        <w:rPr>
          <w:rFonts w:ascii="Bookman Old Style" w:hAnsi="Bookman Old Style"/>
          <w:b/>
        </w:rPr>
        <w:t>Manager</w:t>
      </w:r>
      <w:r w:rsidR="008D4002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February</w:t>
      </w:r>
      <w:r w:rsidR="008D4002">
        <w:rPr>
          <w:rFonts w:ascii="Bookman Old Style" w:hAnsi="Bookman Old Style"/>
          <w:b/>
        </w:rPr>
        <w:t xml:space="preserve"> 20</w:t>
      </w:r>
      <w:r>
        <w:rPr>
          <w:rFonts w:ascii="Bookman Old Style" w:hAnsi="Bookman Old Style"/>
          <w:b/>
        </w:rPr>
        <w:t>19</w:t>
      </w:r>
      <w:r w:rsidR="008D4002">
        <w:rPr>
          <w:rFonts w:ascii="Bookman Old Style" w:hAnsi="Bookman Old Style"/>
          <w:b/>
        </w:rPr>
        <w:t xml:space="preserve"> – </w:t>
      </w:r>
      <w:r>
        <w:rPr>
          <w:rFonts w:ascii="Bookman Old Style" w:hAnsi="Bookman Old Style"/>
          <w:b/>
        </w:rPr>
        <w:t>June</w:t>
      </w:r>
      <w:r w:rsidR="008D4002">
        <w:rPr>
          <w:rFonts w:ascii="Bookman Old Style" w:hAnsi="Bookman Old Style"/>
          <w:b/>
        </w:rPr>
        <w:t xml:space="preserve"> 2020</w:t>
      </w:r>
    </w:p>
    <w:p w14:paraId="765938A7" w14:textId="5A93927A" w:rsidR="001B7895" w:rsidRDefault="003B4250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Managed WPI’s bouldering gym prior to the COVID-19 Pandemic</w:t>
      </w:r>
    </w:p>
    <w:p w14:paraId="2B2FBA6B" w14:textId="1814C365" w:rsidR="003B4250" w:rsidRDefault="003B4250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750+ climbers per semester</w:t>
      </w:r>
    </w:p>
    <w:p w14:paraId="6F98C3DE" w14:textId="73EAAC6A" w:rsidR="003B4250" w:rsidRDefault="003B4250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Insured safety of day-to-day operation.</w:t>
      </w:r>
    </w:p>
    <w:p w14:paraId="0E72D26A" w14:textId="293BC961" w:rsidR="003B4250" w:rsidRDefault="003B4250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Orchestrated 20+ volunteers’ maintenance and oversight of the gym </w:t>
      </w:r>
    </w:p>
    <w:p w14:paraId="32DEBF64" w14:textId="0640277E" w:rsidR="003B4250" w:rsidRDefault="0044187A">
      <w:pPr>
        <w:pStyle w:val="ListParagraph"/>
        <w:numPr>
          <w:ilvl w:val="0"/>
          <w:numId w:val="1"/>
        </w:numPr>
        <w:spacing w:after="0" w:line="276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Ran events and got presenters for competitions and events</w:t>
      </w:r>
    </w:p>
    <w:p w14:paraId="23E6F083" w14:textId="3687D257" w:rsidR="001B7895" w:rsidRDefault="0044187A">
      <w:pPr>
        <w:spacing w:after="0"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Carousel, Mechanical Display Art</w:t>
      </w:r>
      <w:r w:rsidR="008D4002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WPI, August</w:t>
      </w:r>
      <w:r w:rsidR="008D4002">
        <w:rPr>
          <w:rFonts w:ascii="Bookman Old Style" w:hAnsi="Bookman Old Style"/>
          <w:b/>
        </w:rPr>
        <w:t xml:space="preserve"> 20</w:t>
      </w:r>
      <w:r>
        <w:rPr>
          <w:rFonts w:ascii="Bookman Old Style" w:hAnsi="Bookman Old Style"/>
          <w:b/>
        </w:rPr>
        <w:t>20</w:t>
      </w:r>
      <w:r w:rsidR="008D4002">
        <w:rPr>
          <w:rFonts w:ascii="Bookman Old Style" w:hAnsi="Bookman Old Style"/>
          <w:b/>
        </w:rPr>
        <w:t>–</w:t>
      </w:r>
      <w:r>
        <w:rPr>
          <w:rFonts w:ascii="Bookman Old Style" w:hAnsi="Bookman Old Style"/>
          <w:b/>
        </w:rPr>
        <w:t xml:space="preserve"> </w:t>
      </w:r>
      <w:r w:rsidR="00FA1BB4">
        <w:rPr>
          <w:rFonts w:ascii="Bookman Old Style" w:hAnsi="Bookman Old Style"/>
          <w:b/>
        </w:rPr>
        <w:t>Present</w:t>
      </w:r>
    </w:p>
    <w:p w14:paraId="261168E2" w14:textId="13A9F9AB" w:rsidR="00656057" w:rsidRDefault="00250A05" w:rsidP="00250A05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Robot that fills and clears a canvas of multicolor plastic balls</w:t>
      </w:r>
    </w:p>
    <w:p w14:paraId="7ADBC885" w14:textId="6BD4310D" w:rsidR="00250A05" w:rsidRPr="00250A05" w:rsidRDefault="00250A05" w:rsidP="00250A05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System Integration of </w:t>
      </w:r>
      <w:r w:rsidR="0071121D">
        <w:rPr>
          <w:rFonts w:ascii="Bookman Old Style" w:hAnsi="Bookman Old Style"/>
          <w:sz w:val="20"/>
          <w:szCs w:val="20"/>
        </w:rPr>
        <w:t>separately developed components.</w:t>
      </w:r>
    </w:p>
    <w:p w14:paraId="319FA2F2" w14:textId="4766100B" w:rsidR="001B7895" w:rsidRDefault="008D4002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WORK EXPERIENCE</w:t>
      </w:r>
    </w:p>
    <w:p w14:paraId="543AE791" w14:textId="62482986" w:rsidR="001B7895" w:rsidRDefault="0071121D">
      <w:p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Engineering Intern</w:t>
      </w:r>
      <w:r w:rsidR="008D4002">
        <w:rPr>
          <w:rFonts w:ascii="Bookman Old Style" w:hAnsi="Bookman Old Style"/>
          <w:b/>
          <w:bCs/>
        </w:rPr>
        <w:t xml:space="preserve">, </w:t>
      </w:r>
      <w:proofErr w:type="spellStart"/>
      <w:r>
        <w:rPr>
          <w:rFonts w:ascii="Bookman Old Style" w:hAnsi="Bookman Old Style"/>
          <w:b/>
          <w:bCs/>
        </w:rPr>
        <w:t>Syntheon</w:t>
      </w:r>
      <w:proofErr w:type="spellEnd"/>
      <w:r>
        <w:rPr>
          <w:rFonts w:ascii="Bookman Old Style" w:hAnsi="Bookman Old Style"/>
          <w:b/>
          <w:bCs/>
        </w:rPr>
        <w:t xml:space="preserve"> LLC</w:t>
      </w:r>
      <w:r w:rsidR="008D4002">
        <w:rPr>
          <w:rFonts w:ascii="Bookman Old Style" w:hAnsi="Bookman Old Style"/>
          <w:b/>
          <w:bCs/>
        </w:rPr>
        <w:t xml:space="preserve">, </w:t>
      </w:r>
      <w:r>
        <w:rPr>
          <w:rFonts w:ascii="Bookman Old Style" w:hAnsi="Bookman Old Style"/>
          <w:b/>
          <w:bCs/>
        </w:rPr>
        <w:t>Miami</w:t>
      </w:r>
      <w:r w:rsidR="008D4002"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>FL</w:t>
      </w:r>
      <w:r w:rsidR="008D4002">
        <w:rPr>
          <w:rFonts w:ascii="Bookman Old Style" w:hAnsi="Bookman Old Style"/>
          <w:b/>
          <w:bCs/>
        </w:rPr>
        <w:t xml:space="preserve">, Summer </w:t>
      </w:r>
      <w:r>
        <w:rPr>
          <w:rFonts w:ascii="Bookman Old Style" w:hAnsi="Bookman Old Style"/>
          <w:b/>
          <w:bCs/>
        </w:rPr>
        <w:t>2017,2018</w:t>
      </w:r>
    </w:p>
    <w:p w14:paraId="66A809D1" w14:textId="0B191F36" w:rsidR="0071121D" w:rsidRPr="0071121D" w:rsidRDefault="0071121D" w:rsidP="0071121D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>Developed Peripherals for Endoscopic Devices</w:t>
      </w:r>
    </w:p>
    <w:p w14:paraId="5DCF10DD" w14:textId="37409856" w:rsidR="0071121D" w:rsidRPr="00FA1BB4" w:rsidRDefault="0071121D" w:rsidP="0071121D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>Designed tooling for manufacturing</w:t>
      </w:r>
    </w:p>
    <w:p w14:paraId="7E93CC2D" w14:textId="00AFB51E" w:rsidR="008B00E6" w:rsidRDefault="00FA1BB4" w:rsidP="008B00E6">
      <w:p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Robotics Lab Assistant, WPI, Oct 2019 </w:t>
      </w:r>
      <w:r w:rsidR="008B00E6">
        <w:rPr>
          <w:rFonts w:ascii="Bookman Old Style" w:hAnsi="Bookman Old Style"/>
          <w:b/>
          <w:bCs/>
        </w:rPr>
        <w:t>–</w:t>
      </w:r>
      <w:r>
        <w:rPr>
          <w:rFonts w:ascii="Bookman Old Style" w:hAnsi="Bookman Old Style"/>
          <w:b/>
          <w:bCs/>
        </w:rPr>
        <w:t xml:space="preserve"> Present</w:t>
      </w:r>
    </w:p>
    <w:p w14:paraId="6FC3F29F" w14:textId="7D11124A" w:rsidR="008B00E6" w:rsidRDefault="008B00E6" w:rsidP="008B00E6">
      <w:pPr>
        <w:pStyle w:val="ListParagraph"/>
        <w:numPr>
          <w:ilvl w:val="0"/>
          <w:numId w:val="11"/>
        </w:numPr>
        <w:spacing w:after="0" w:line="276" w:lineRule="auto"/>
        <w:rPr>
          <w:rFonts w:ascii="Bookman Old Style" w:hAnsi="Bookman Old Style"/>
        </w:rPr>
      </w:pPr>
      <w:r w:rsidRPr="008B00E6">
        <w:rPr>
          <w:rFonts w:ascii="Bookman Old Style" w:hAnsi="Bookman Old Style"/>
        </w:rPr>
        <w:t>Stocking inventory and filling student part orders</w:t>
      </w:r>
    </w:p>
    <w:p w14:paraId="12F7A150" w14:textId="311A2CE1" w:rsidR="008B00E6" w:rsidRPr="008B00E6" w:rsidRDefault="008B00E6" w:rsidP="008B00E6">
      <w:pPr>
        <w:pStyle w:val="ListParagraph"/>
        <w:numPr>
          <w:ilvl w:val="0"/>
          <w:numId w:val="11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Preparing student instruction and assembling and designing student lab equipment</w:t>
      </w:r>
    </w:p>
    <w:p w14:paraId="3CF0C1A2" w14:textId="49319661" w:rsidR="001B7895" w:rsidRDefault="008D4002">
      <w:pPr>
        <w:spacing w:after="0"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Counselor, </w:t>
      </w:r>
      <w:r w:rsidR="00891860">
        <w:rPr>
          <w:rFonts w:ascii="Bookman Old Style" w:hAnsi="Bookman Old Style"/>
          <w:b/>
          <w:bCs/>
        </w:rPr>
        <w:t>YMCA Camp Warren</w:t>
      </w:r>
      <w:r>
        <w:rPr>
          <w:rFonts w:ascii="Bookman Old Style" w:hAnsi="Bookman Old Style"/>
          <w:b/>
          <w:bCs/>
        </w:rPr>
        <w:t xml:space="preserve">, </w:t>
      </w:r>
      <w:r w:rsidR="00891860">
        <w:rPr>
          <w:rFonts w:ascii="Bookman Old Style" w:hAnsi="Bookman Old Style"/>
          <w:b/>
          <w:bCs/>
        </w:rPr>
        <w:t>Eveleth</w:t>
      </w:r>
      <w:r>
        <w:rPr>
          <w:rFonts w:ascii="Bookman Old Style" w:hAnsi="Bookman Old Style"/>
          <w:b/>
          <w:bCs/>
        </w:rPr>
        <w:t xml:space="preserve"> </w:t>
      </w:r>
      <w:r w:rsidR="00891860">
        <w:rPr>
          <w:rFonts w:ascii="Bookman Old Style" w:hAnsi="Bookman Old Style"/>
          <w:b/>
          <w:bCs/>
        </w:rPr>
        <w:t>MN</w:t>
      </w:r>
      <w:r>
        <w:rPr>
          <w:rFonts w:ascii="Bookman Old Style" w:hAnsi="Bookman Old Style"/>
          <w:b/>
          <w:bCs/>
        </w:rPr>
        <w:t xml:space="preserve">, June </w:t>
      </w:r>
      <w:r w:rsidR="00891860">
        <w:rPr>
          <w:rFonts w:ascii="Bookman Old Style" w:hAnsi="Bookman Old Style"/>
          <w:b/>
          <w:bCs/>
        </w:rPr>
        <w:t>2017</w:t>
      </w:r>
      <w:r>
        <w:rPr>
          <w:rFonts w:ascii="Bookman Old Style" w:hAnsi="Bookman Old Style"/>
          <w:b/>
          <w:bCs/>
        </w:rPr>
        <w:t xml:space="preserve">- June </w:t>
      </w:r>
      <w:r w:rsidR="00891860">
        <w:rPr>
          <w:rFonts w:ascii="Bookman Old Style" w:hAnsi="Bookman Old Style"/>
          <w:b/>
          <w:bCs/>
        </w:rPr>
        <w:t>2019</w:t>
      </w:r>
      <w:r>
        <w:rPr>
          <w:rFonts w:ascii="Bookman Old Style" w:hAnsi="Bookman Old Style"/>
          <w:b/>
          <w:bCs/>
        </w:rPr>
        <w:t xml:space="preserve"> </w:t>
      </w:r>
    </w:p>
    <w:p w14:paraId="3E438511" w14:textId="5B3A2CE1" w:rsidR="00FA41BF" w:rsidRDefault="00FA41BF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Outdoor Overnight Counselor to children 8 to 16</w:t>
      </w:r>
    </w:p>
    <w:p w14:paraId="7B41294F" w14:textId="5E214AE8" w:rsidR="001B7895" w:rsidRDefault="00FA41BF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Lead Multiple Trips into National Parks and the Great Lakes</w:t>
      </w:r>
    </w:p>
    <w:p w14:paraId="17D827BD" w14:textId="77777777" w:rsidR="001B7895" w:rsidRPr="007279CE" w:rsidRDefault="008D4002">
      <w:pPr>
        <w:spacing w:after="0" w:line="276" w:lineRule="auto"/>
        <w:rPr>
          <w:rFonts w:ascii="Bookman Old Style" w:hAnsi="Bookman Old Style"/>
          <w:b/>
          <w:bCs/>
          <w:sz w:val="28"/>
          <w:szCs w:val="28"/>
        </w:rPr>
      </w:pPr>
      <w:r w:rsidRPr="007279CE">
        <w:rPr>
          <w:rFonts w:ascii="Bookman Old Style" w:hAnsi="Bookman Old Style"/>
          <w:b/>
          <w:bCs/>
          <w:sz w:val="28"/>
          <w:szCs w:val="28"/>
        </w:rPr>
        <w:lastRenderedPageBreak/>
        <w:t>COMMUNITY INVOLVMENTS</w:t>
      </w:r>
    </w:p>
    <w:p w14:paraId="5A7940A5" w14:textId="77777777" w:rsidR="001B7895" w:rsidRPr="007279CE" w:rsidRDefault="001B7895">
      <w:pPr>
        <w:spacing w:after="0" w:line="276" w:lineRule="auto"/>
        <w:rPr>
          <w:rFonts w:ascii="Bookman Old Style" w:hAnsi="Bookman Old Style"/>
          <w:b/>
          <w:bCs/>
          <w:sz w:val="8"/>
          <w:szCs w:val="8"/>
        </w:rPr>
      </w:pPr>
    </w:p>
    <w:p w14:paraId="10F3712E" w14:textId="77777777" w:rsidR="001B7895" w:rsidRPr="007279CE" w:rsidRDefault="001B7895">
      <w:pPr>
        <w:spacing w:after="0" w:line="276" w:lineRule="auto"/>
        <w:rPr>
          <w:rFonts w:ascii="Bookman Old Style" w:hAnsi="Bookman Old Style"/>
          <w:sz w:val="8"/>
          <w:szCs w:val="8"/>
        </w:rPr>
      </w:pPr>
    </w:p>
    <w:p w14:paraId="67571817" w14:textId="77777777" w:rsidR="00FA41BF" w:rsidRPr="007279CE" w:rsidRDefault="00FA41BF">
      <w:pPr>
        <w:spacing w:after="0" w:line="276" w:lineRule="auto"/>
        <w:rPr>
          <w:rFonts w:ascii="Bookman Old Style" w:hAnsi="Bookman Old Style"/>
          <w:b/>
          <w:bCs/>
          <w:sz w:val="24"/>
          <w:szCs w:val="24"/>
        </w:rPr>
      </w:pPr>
      <w:r w:rsidRPr="007279CE">
        <w:rPr>
          <w:rFonts w:ascii="Bookman Old Style" w:hAnsi="Bookman Old Style"/>
          <w:b/>
          <w:bCs/>
          <w:sz w:val="24"/>
          <w:szCs w:val="24"/>
        </w:rPr>
        <w:t>Outing Club</w:t>
      </w:r>
      <w:r w:rsidR="008D4002" w:rsidRPr="007279CE">
        <w:rPr>
          <w:rFonts w:ascii="Bookman Old Style" w:hAnsi="Bookman Old Style"/>
          <w:sz w:val="24"/>
          <w:szCs w:val="24"/>
        </w:rPr>
        <w:t>, September 2020 -</w:t>
      </w:r>
      <w:r w:rsidR="008D4002" w:rsidRPr="007279CE">
        <w:rPr>
          <w:rFonts w:ascii="Bookman Old Style" w:hAnsi="Bookman Old Style"/>
        </w:rPr>
        <w:t xml:space="preserve"> </w:t>
      </w:r>
      <w:r w:rsidR="008D4002" w:rsidRPr="007279CE">
        <w:rPr>
          <w:rFonts w:ascii="Bookman Old Style" w:hAnsi="Bookman Old Style"/>
          <w:sz w:val="24"/>
          <w:szCs w:val="24"/>
        </w:rPr>
        <w:t>Present</w:t>
      </w:r>
      <w:r w:rsidR="008D4002" w:rsidRPr="007279CE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7D88BE00" w14:textId="77777777" w:rsidR="00FA1BB4" w:rsidRPr="007279CE" w:rsidRDefault="00FA41BF">
      <w:pPr>
        <w:spacing w:after="0" w:line="276" w:lineRule="auto"/>
        <w:rPr>
          <w:rFonts w:ascii="Bookman Old Style" w:hAnsi="Bookman Old Style"/>
        </w:rPr>
      </w:pPr>
      <w:r w:rsidRPr="007279CE">
        <w:rPr>
          <w:rFonts w:ascii="Bookman Old Style" w:hAnsi="Bookman Old Style"/>
          <w:b/>
          <w:bCs/>
          <w:sz w:val="24"/>
          <w:szCs w:val="24"/>
        </w:rPr>
        <w:tab/>
      </w:r>
      <w:r w:rsidR="00FA1BB4" w:rsidRPr="007279CE">
        <w:rPr>
          <w:rFonts w:ascii="Bookman Old Style" w:hAnsi="Bookman Old Style"/>
          <w:b/>
          <w:bCs/>
        </w:rPr>
        <w:t xml:space="preserve">CAVE Manager, </w:t>
      </w:r>
      <w:r w:rsidR="00FA1BB4" w:rsidRPr="007279CE">
        <w:rPr>
          <w:rFonts w:ascii="Bookman Old Style" w:hAnsi="Bookman Old Style"/>
        </w:rPr>
        <w:t>February 2019 – June 2020</w:t>
      </w:r>
    </w:p>
    <w:p w14:paraId="6649A376" w14:textId="55EC5E90" w:rsidR="001B7895" w:rsidRPr="007279CE" w:rsidRDefault="00FA1BB4">
      <w:pPr>
        <w:spacing w:after="0" w:line="276" w:lineRule="auto"/>
      </w:pPr>
      <w:r w:rsidRPr="007279CE">
        <w:rPr>
          <w:rFonts w:ascii="Bookman Old Style" w:hAnsi="Bookman Old Style"/>
        </w:rPr>
        <w:tab/>
      </w:r>
      <w:r w:rsidRPr="007279CE">
        <w:rPr>
          <w:rFonts w:ascii="Bookman Old Style" w:hAnsi="Bookman Old Style"/>
          <w:b/>
          <w:bCs/>
        </w:rPr>
        <w:t>Officer at Large</w:t>
      </w:r>
      <w:r w:rsidRPr="007279CE">
        <w:rPr>
          <w:rFonts w:ascii="Bookman Old Style" w:hAnsi="Bookman Old Style"/>
        </w:rPr>
        <w:t>, June 2020 – January 2021</w:t>
      </w:r>
      <w:r w:rsidR="008D4002" w:rsidRPr="007279CE">
        <w:rPr>
          <w:rFonts w:ascii="Bookman Old Style" w:hAnsi="Bookman Old Style"/>
          <w:b/>
          <w:bCs/>
        </w:rPr>
        <w:t xml:space="preserve">                           </w:t>
      </w:r>
      <w:r w:rsidR="008D4002" w:rsidRPr="007279CE">
        <w:rPr>
          <w:rFonts w:ascii="Bookman Old Style" w:hAnsi="Bookman Old Style"/>
        </w:rPr>
        <w:t xml:space="preserve">               </w:t>
      </w:r>
    </w:p>
    <w:p w14:paraId="3210D716" w14:textId="3EA8AA7C" w:rsidR="001B7895" w:rsidRPr="007279CE" w:rsidRDefault="008D4002">
      <w:pPr>
        <w:spacing w:after="0" w:line="276" w:lineRule="auto"/>
        <w:ind w:firstLine="720"/>
      </w:pPr>
      <w:r w:rsidRPr="007279CE">
        <w:rPr>
          <w:rFonts w:ascii="Bookman Old Style" w:hAnsi="Bookman Old Style"/>
          <w:b/>
          <w:bCs/>
        </w:rPr>
        <w:t>Member</w:t>
      </w:r>
      <w:r w:rsidRPr="007279CE">
        <w:rPr>
          <w:rFonts w:ascii="Bookman Old Style" w:hAnsi="Bookman Old Style"/>
        </w:rPr>
        <w:t xml:space="preserve">, </w:t>
      </w:r>
      <w:r w:rsidR="00FA1BB4" w:rsidRPr="007279CE">
        <w:rPr>
          <w:rFonts w:ascii="Bookman Old Style" w:hAnsi="Bookman Old Style"/>
        </w:rPr>
        <w:t>August</w:t>
      </w:r>
      <w:r w:rsidRPr="007279CE">
        <w:rPr>
          <w:rFonts w:ascii="Bookman Old Style" w:hAnsi="Bookman Old Style"/>
        </w:rPr>
        <w:t xml:space="preserve"> </w:t>
      </w:r>
      <w:r w:rsidR="00FA1BB4" w:rsidRPr="007279CE">
        <w:rPr>
          <w:rFonts w:ascii="Bookman Old Style" w:hAnsi="Bookman Old Style"/>
        </w:rPr>
        <w:t>2018</w:t>
      </w:r>
      <w:r w:rsidRPr="007279CE">
        <w:rPr>
          <w:rFonts w:ascii="Bookman Old Style" w:hAnsi="Bookman Old Style"/>
        </w:rPr>
        <w:t xml:space="preserve"> - Present</w:t>
      </w:r>
    </w:p>
    <w:p w14:paraId="4B182C13" w14:textId="77777777" w:rsidR="001B7895" w:rsidRPr="007279CE" w:rsidRDefault="001B7895">
      <w:pPr>
        <w:spacing w:after="0" w:line="276" w:lineRule="auto"/>
        <w:rPr>
          <w:rFonts w:ascii="Bookman Old Style" w:hAnsi="Bookman Old Style"/>
          <w:sz w:val="8"/>
          <w:szCs w:val="8"/>
        </w:rPr>
      </w:pPr>
    </w:p>
    <w:p w14:paraId="795FC0DF" w14:textId="77777777" w:rsidR="001B7895" w:rsidRPr="007279CE" w:rsidRDefault="008D4002">
      <w:pPr>
        <w:spacing w:after="0" w:line="276" w:lineRule="auto"/>
        <w:rPr>
          <w:sz w:val="24"/>
          <w:szCs w:val="24"/>
        </w:rPr>
      </w:pPr>
      <w:r w:rsidRPr="007279CE">
        <w:rPr>
          <w:rFonts w:ascii="Bookman Old Style" w:hAnsi="Bookman Old Style"/>
          <w:b/>
          <w:bCs/>
          <w:sz w:val="24"/>
          <w:szCs w:val="24"/>
        </w:rPr>
        <w:t>Underwater Hockey</w:t>
      </w:r>
      <w:r w:rsidRPr="007279CE">
        <w:rPr>
          <w:rFonts w:ascii="Bookman Old Style" w:hAnsi="Bookman Old Style"/>
          <w:sz w:val="24"/>
          <w:szCs w:val="24"/>
        </w:rPr>
        <w:t xml:space="preserve">, September </w:t>
      </w:r>
      <w:r w:rsidRPr="007279CE">
        <w:rPr>
          <w:rFonts w:ascii="Bookman Old Style" w:hAnsi="Bookman Old Style"/>
        </w:rPr>
        <w:t>2018 - Present</w:t>
      </w:r>
      <w:r w:rsidRPr="007279CE">
        <w:rPr>
          <w:rFonts w:ascii="Bookman Old Style" w:hAnsi="Bookman Old Style"/>
          <w:b/>
          <w:bCs/>
          <w:sz w:val="24"/>
          <w:szCs w:val="24"/>
        </w:rPr>
        <w:tab/>
      </w:r>
      <w:r w:rsidRPr="007279CE">
        <w:rPr>
          <w:rFonts w:ascii="Bookman Old Style" w:hAnsi="Bookman Old Style"/>
          <w:b/>
          <w:bCs/>
          <w:sz w:val="24"/>
          <w:szCs w:val="24"/>
        </w:rPr>
        <w:tab/>
      </w:r>
      <w:r w:rsidRPr="007279CE">
        <w:rPr>
          <w:rFonts w:ascii="Bookman Old Style" w:hAnsi="Bookman Old Style"/>
          <w:b/>
          <w:bCs/>
          <w:sz w:val="24"/>
          <w:szCs w:val="24"/>
        </w:rPr>
        <w:tab/>
      </w:r>
      <w:r w:rsidRPr="007279CE">
        <w:rPr>
          <w:rFonts w:ascii="Bookman Old Style" w:hAnsi="Bookman Old Style"/>
          <w:b/>
          <w:bCs/>
          <w:sz w:val="24"/>
          <w:szCs w:val="24"/>
        </w:rPr>
        <w:tab/>
        <w:t xml:space="preserve">                      </w:t>
      </w:r>
    </w:p>
    <w:p w14:paraId="1A491F99" w14:textId="77777777" w:rsidR="001B7895" w:rsidRPr="007279CE" w:rsidRDefault="008D4002">
      <w:pPr>
        <w:spacing w:after="0" w:line="276" w:lineRule="auto"/>
        <w:ind w:firstLine="720"/>
        <w:rPr>
          <w:sz w:val="24"/>
          <w:szCs w:val="24"/>
        </w:rPr>
      </w:pPr>
      <w:r w:rsidRPr="007279CE">
        <w:rPr>
          <w:rFonts w:ascii="Bookman Old Style" w:hAnsi="Bookman Old Style"/>
          <w:b/>
          <w:bCs/>
        </w:rPr>
        <w:t xml:space="preserve">Member, </w:t>
      </w:r>
      <w:r w:rsidRPr="007279CE">
        <w:rPr>
          <w:rFonts w:ascii="Bookman Old Style" w:hAnsi="Bookman Old Style"/>
        </w:rPr>
        <w:t>September 2018 - Present</w:t>
      </w:r>
    </w:p>
    <w:p w14:paraId="024DE662" w14:textId="77777777" w:rsidR="001B7895" w:rsidRPr="007279CE" w:rsidRDefault="001B7895">
      <w:pPr>
        <w:spacing w:after="0" w:line="276" w:lineRule="auto"/>
        <w:rPr>
          <w:rFonts w:ascii="Bookman Old Style" w:hAnsi="Bookman Old Style"/>
          <w:sz w:val="8"/>
          <w:szCs w:val="8"/>
        </w:rPr>
      </w:pPr>
    </w:p>
    <w:p w14:paraId="018C011E" w14:textId="7EE4482E" w:rsidR="001B7895" w:rsidRPr="007279CE" w:rsidRDefault="00FA41BF">
      <w:pPr>
        <w:spacing w:after="0" w:line="276" w:lineRule="auto"/>
        <w:rPr>
          <w:sz w:val="24"/>
          <w:szCs w:val="24"/>
        </w:rPr>
      </w:pPr>
      <w:r w:rsidRPr="007279CE">
        <w:rPr>
          <w:rFonts w:ascii="Bookman Old Style" w:hAnsi="Bookman Old Style"/>
          <w:b/>
          <w:bCs/>
          <w:sz w:val="24"/>
          <w:szCs w:val="24"/>
        </w:rPr>
        <w:t>Combat Robotics Club</w:t>
      </w:r>
      <w:r w:rsidR="008D4002" w:rsidRPr="007279CE">
        <w:rPr>
          <w:rFonts w:ascii="Bookman Old Style" w:hAnsi="Bookman Old Style"/>
          <w:sz w:val="24"/>
          <w:szCs w:val="24"/>
        </w:rPr>
        <w:t xml:space="preserve">, </w:t>
      </w:r>
      <w:r w:rsidRPr="007279CE">
        <w:rPr>
          <w:rFonts w:ascii="Bookman Old Style" w:hAnsi="Bookman Old Style"/>
          <w:sz w:val="24"/>
          <w:szCs w:val="24"/>
        </w:rPr>
        <w:t>August</w:t>
      </w:r>
      <w:r w:rsidR="008D4002" w:rsidRPr="007279CE">
        <w:rPr>
          <w:rFonts w:ascii="Bookman Old Style" w:hAnsi="Bookman Old Style"/>
          <w:sz w:val="24"/>
          <w:szCs w:val="24"/>
        </w:rPr>
        <w:t xml:space="preserve"> 2</w:t>
      </w:r>
      <w:r w:rsidRPr="007279CE">
        <w:rPr>
          <w:rFonts w:ascii="Bookman Old Style" w:hAnsi="Bookman Old Style"/>
          <w:sz w:val="24"/>
          <w:szCs w:val="24"/>
        </w:rPr>
        <w:t>018</w:t>
      </w:r>
      <w:r w:rsidR="008D4002" w:rsidRPr="007279CE">
        <w:rPr>
          <w:rFonts w:ascii="Bookman Old Style" w:hAnsi="Bookman Old Style"/>
          <w:sz w:val="24"/>
          <w:szCs w:val="24"/>
        </w:rPr>
        <w:t xml:space="preserve"> – Present</w:t>
      </w:r>
      <w:r w:rsidR="008D4002" w:rsidRPr="007279CE">
        <w:rPr>
          <w:rFonts w:ascii="Bookman Old Style" w:hAnsi="Bookman Old Style"/>
          <w:b/>
          <w:bCs/>
          <w:sz w:val="28"/>
          <w:szCs w:val="28"/>
        </w:rPr>
        <w:t xml:space="preserve">                                      </w:t>
      </w:r>
    </w:p>
    <w:p w14:paraId="6BC5C19C" w14:textId="3BC303C0" w:rsidR="00FA41BF" w:rsidRPr="007279CE" w:rsidRDefault="008D4002" w:rsidP="00FA41BF">
      <w:pPr>
        <w:spacing w:after="0" w:line="276" w:lineRule="auto"/>
        <w:ind w:firstLine="720"/>
        <w:rPr>
          <w:rFonts w:ascii="Bookman Old Style" w:hAnsi="Bookman Old Style"/>
        </w:rPr>
      </w:pPr>
      <w:r w:rsidRPr="007279CE">
        <w:rPr>
          <w:rFonts w:ascii="Bookman Old Style" w:hAnsi="Bookman Old Style"/>
          <w:b/>
          <w:bCs/>
        </w:rPr>
        <w:t>Active Member</w:t>
      </w:r>
      <w:r w:rsidRPr="007279CE">
        <w:rPr>
          <w:rFonts w:ascii="Bookman Old Style" w:hAnsi="Bookman Old Style"/>
        </w:rPr>
        <w:t xml:space="preserve">, </w:t>
      </w:r>
      <w:r w:rsidR="00FA41BF" w:rsidRPr="007279CE">
        <w:rPr>
          <w:rFonts w:ascii="Bookman Old Style" w:hAnsi="Bookman Old Style"/>
        </w:rPr>
        <w:t>August</w:t>
      </w:r>
      <w:r w:rsidRPr="007279CE">
        <w:rPr>
          <w:rFonts w:ascii="Bookman Old Style" w:hAnsi="Bookman Old Style"/>
        </w:rPr>
        <w:t xml:space="preserve"> </w:t>
      </w:r>
      <w:r w:rsidR="00FA41BF" w:rsidRPr="007279CE">
        <w:rPr>
          <w:rFonts w:ascii="Bookman Old Style" w:hAnsi="Bookman Old Style"/>
        </w:rPr>
        <w:t>2018</w:t>
      </w:r>
      <w:r w:rsidRPr="007279CE">
        <w:rPr>
          <w:rFonts w:ascii="Bookman Old Style" w:hAnsi="Bookman Old Style"/>
        </w:rPr>
        <w:t xml:space="preserve"> – Present  </w:t>
      </w:r>
    </w:p>
    <w:p w14:paraId="244B5D17" w14:textId="4B9F7D36" w:rsidR="001B7895" w:rsidRPr="007279CE" w:rsidRDefault="00FA41BF" w:rsidP="00FA41BF">
      <w:pPr>
        <w:spacing w:after="0" w:line="276" w:lineRule="auto"/>
        <w:ind w:firstLine="720"/>
        <w:rPr>
          <w:sz w:val="24"/>
          <w:szCs w:val="24"/>
        </w:rPr>
      </w:pPr>
      <w:r w:rsidRPr="007279CE">
        <w:rPr>
          <w:rFonts w:ascii="Bookman Old Style" w:hAnsi="Bookman Old Style"/>
          <w:b/>
          <w:bCs/>
        </w:rPr>
        <w:t xml:space="preserve">Mentor, </w:t>
      </w:r>
      <w:r w:rsidRPr="007279CE">
        <w:rPr>
          <w:rFonts w:ascii="Bookman Old Style" w:hAnsi="Bookman Old Style"/>
        </w:rPr>
        <w:t>August 2020 - Present</w:t>
      </w:r>
    </w:p>
    <w:p w14:paraId="7A3F01B6" w14:textId="77777777" w:rsidR="001B7895" w:rsidRDefault="001B7895">
      <w:pPr>
        <w:spacing w:after="0" w:line="276" w:lineRule="auto"/>
        <w:rPr>
          <w:rFonts w:ascii="Bookman Old Style" w:hAnsi="Bookman Old Style"/>
          <w:sz w:val="6"/>
          <w:szCs w:val="6"/>
        </w:rPr>
      </w:pPr>
    </w:p>
    <w:p w14:paraId="5E319276" w14:textId="77777777" w:rsidR="001B7895" w:rsidRDefault="008D4002">
      <w:pPr>
        <w:spacing w:after="0" w:line="276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CERTIFICATIONS</w:t>
      </w:r>
    </w:p>
    <w:p w14:paraId="5FCDD25C" w14:textId="70AE8A35" w:rsidR="001B7895" w:rsidRPr="00FA1BB4" w:rsidRDefault="008D4002" w:rsidP="00FA1BB4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O.S.H.A 10-hour Certificate</w:t>
      </w:r>
    </w:p>
    <w:sectPr w:rsidR="001B7895" w:rsidRPr="00FA1BB4">
      <w:headerReference w:type="default" r:id="rId7"/>
      <w:pgSz w:w="12240" w:h="15840"/>
      <w:pgMar w:top="1440" w:right="1080" w:bottom="1152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70514" w14:textId="77777777" w:rsidR="008150DD" w:rsidRDefault="008150DD">
      <w:pPr>
        <w:spacing w:after="0" w:line="240" w:lineRule="auto"/>
      </w:pPr>
      <w:r>
        <w:separator/>
      </w:r>
    </w:p>
  </w:endnote>
  <w:endnote w:type="continuationSeparator" w:id="0">
    <w:p w14:paraId="0A153AD8" w14:textId="77777777" w:rsidR="008150DD" w:rsidRDefault="0081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1D31F" w14:textId="77777777" w:rsidR="008150DD" w:rsidRDefault="008150D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BAC42D" w14:textId="77777777" w:rsidR="008150DD" w:rsidRDefault="00815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579E" w14:textId="77777777" w:rsidR="008D4002" w:rsidRDefault="008D4002">
    <w:pPr>
      <w:pStyle w:val="Header"/>
      <w:jc w:val="center"/>
      <w:rPr>
        <w:rFonts w:ascii="Bookman Old Style" w:hAnsi="Bookman Old Style"/>
        <w:sz w:val="36"/>
      </w:rPr>
    </w:pPr>
  </w:p>
  <w:p w14:paraId="179A4083" w14:textId="77777777" w:rsidR="008D4002" w:rsidRDefault="008D4002">
    <w:pPr>
      <w:pStyle w:val="Header"/>
      <w:jc w:val="center"/>
      <w:rPr>
        <w:rFonts w:ascii="Bookman Old Style" w:hAnsi="Bookman Old Style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790B"/>
    <w:multiLevelType w:val="multilevel"/>
    <w:tmpl w:val="C410112A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122564"/>
    <w:multiLevelType w:val="multilevel"/>
    <w:tmpl w:val="31CCDD1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E0B0F1F"/>
    <w:multiLevelType w:val="multilevel"/>
    <w:tmpl w:val="757A536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2BC2261"/>
    <w:multiLevelType w:val="multilevel"/>
    <w:tmpl w:val="5C3264D2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2DC6C51"/>
    <w:multiLevelType w:val="multilevel"/>
    <w:tmpl w:val="71703BA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53A245C"/>
    <w:multiLevelType w:val="hybridMultilevel"/>
    <w:tmpl w:val="2F88E4B6"/>
    <w:lvl w:ilvl="0" w:tplc="231AFA9E">
      <w:start w:val="111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F4EDE"/>
    <w:multiLevelType w:val="multilevel"/>
    <w:tmpl w:val="A34ADAB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B3F673B"/>
    <w:multiLevelType w:val="hybridMultilevel"/>
    <w:tmpl w:val="2806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C6930"/>
    <w:multiLevelType w:val="hybridMultilevel"/>
    <w:tmpl w:val="52CC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B4730"/>
    <w:multiLevelType w:val="hybridMultilevel"/>
    <w:tmpl w:val="32983DDC"/>
    <w:lvl w:ilvl="0" w:tplc="231AFA9E">
      <w:start w:val="111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E396F"/>
    <w:multiLevelType w:val="multilevel"/>
    <w:tmpl w:val="37CA917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B7895"/>
    <w:rsid w:val="001B7895"/>
    <w:rsid w:val="00242110"/>
    <w:rsid w:val="00250A05"/>
    <w:rsid w:val="002708D7"/>
    <w:rsid w:val="00335F6A"/>
    <w:rsid w:val="003B4250"/>
    <w:rsid w:val="0044187A"/>
    <w:rsid w:val="004C6985"/>
    <w:rsid w:val="00656057"/>
    <w:rsid w:val="0071121D"/>
    <w:rsid w:val="007279CE"/>
    <w:rsid w:val="008150DD"/>
    <w:rsid w:val="00891860"/>
    <w:rsid w:val="008B00E6"/>
    <w:rsid w:val="008D4002"/>
    <w:rsid w:val="00AC4C01"/>
    <w:rsid w:val="00C74D1A"/>
    <w:rsid w:val="00FA1BB4"/>
    <w:rsid w:val="00FA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AE92"/>
  <w15:docId w15:val="{B5DC3DE4-8721-443E-BA28-C720321E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Mitchell Ray</dc:creator>
  <dc:description/>
  <cp:lastModifiedBy>Ezekiel Andreassen</cp:lastModifiedBy>
  <cp:revision>3</cp:revision>
  <cp:lastPrinted>2021-01-25T18:43:00Z</cp:lastPrinted>
  <dcterms:created xsi:type="dcterms:W3CDTF">2021-02-23T19:36:00Z</dcterms:created>
  <dcterms:modified xsi:type="dcterms:W3CDTF">2021-02-23T21:56:00Z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